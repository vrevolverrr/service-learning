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397" w:rsidRPr="006B6EA5" w:rsidRDefault="006B6EA5" w:rsidP="00600397">
      <w:pPr>
        <w:rPr>
          <w:u w:val="single"/>
        </w:rPr>
      </w:pPr>
      <w:r w:rsidRPr="006B6EA5">
        <w:rPr>
          <w:u w:val="single"/>
        </w:rPr>
        <w:t>Causes of carbon footprint</w:t>
      </w:r>
    </w:p>
    <w:p w:rsidR="006B6EA5" w:rsidRDefault="006B6EA5" w:rsidP="00600397">
      <w:r>
        <w:t xml:space="preserve">The greenhouse effect is the natural process of how the sun warms the Earth’s surface. When greenhouse gases release into the atmosphere (these includes carbon dioxide etc) and traps the sun’s heat , they warm the average global temperature, causing it to rise. This is known as global warming. Carbon emissions are one type of greenhouse gas emission that happens when carbon dioxide enter the air after a human activity process. What causes carbon emissions are humans. The six main sources of greenhouse gases as transportation, electricity production, industry, commercial and residential, agriculture, and land use and forestry. </w:t>
      </w:r>
    </w:p>
    <w:p w:rsidR="006B6EA5" w:rsidRDefault="00F77D69" w:rsidP="006B6EA5">
      <w:pPr>
        <w:pStyle w:val="ListParagraph"/>
        <w:numPr>
          <w:ilvl w:val="0"/>
          <w:numId w:val="5"/>
        </w:numPr>
      </w:pPr>
      <w:r>
        <w:t>Transportation – Transportation sector is the largest share of greenhouse gas emissions. Greenhouse gas emissions from transportation primarily come from burning fossil fuel for our cars, trucks, ships, trains, and planes. Over 90% of fuel used for transportation is petroleum based, which includes primarily gasoline and diesel.</w:t>
      </w:r>
    </w:p>
    <w:p w:rsidR="00F77D69" w:rsidRDefault="00F77D69" w:rsidP="006B6EA5">
      <w:pPr>
        <w:pStyle w:val="ListParagraph"/>
        <w:numPr>
          <w:ilvl w:val="0"/>
          <w:numId w:val="5"/>
        </w:numPr>
      </w:pPr>
      <w:r>
        <w:t>Electricity production – Electricity production is the second largest contributor of greenhouse gas emissions. About 62% of our electricity comes from burning fossil fuels, mostly coal and natural gas.</w:t>
      </w:r>
    </w:p>
    <w:p w:rsidR="00F77D69" w:rsidRDefault="00F77D69" w:rsidP="006B6EA5">
      <w:pPr>
        <w:pStyle w:val="ListParagraph"/>
        <w:numPr>
          <w:ilvl w:val="0"/>
          <w:numId w:val="5"/>
        </w:numPr>
      </w:pPr>
      <w:r>
        <w:t>Industry  - Greenhouse gas emissions from industry come from burning fossil fuels for energy, as well as greenhouse gas emissions from certain chemical reactions to produce goods from raw materials.</w:t>
      </w:r>
    </w:p>
    <w:p w:rsidR="00F77D69" w:rsidRDefault="00F77D69" w:rsidP="006B6EA5">
      <w:pPr>
        <w:pStyle w:val="ListParagraph"/>
        <w:numPr>
          <w:ilvl w:val="0"/>
          <w:numId w:val="5"/>
        </w:numPr>
      </w:pPr>
      <w:r>
        <w:t>Commercial and Resident</w:t>
      </w:r>
      <w:r w:rsidR="007312D4">
        <w:t>i</w:t>
      </w:r>
      <w:r>
        <w:t xml:space="preserve">al </w:t>
      </w:r>
      <w:r w:rsidR="007312D4">
        <w:t>–</w:t>
      </w:r>
      <w:r>
        <w:t xml:space="preserve"> </w:t>
      </w:r>
      <w:r w:rsidR="007312D4">
        <w:t>Greenhouse gas emissions from businesses and homes in Malaysia come from fossil fuels burned for heat or production of chlorophyll carbon from refrigerators and air conditioners.</w:t>
      </w:r>
    </w:p>
    <w:p w:rsidR="007312D4" w:rsidRDefault="007312D4" w:rsidP="006B6EA5">
      <w:pPr>
        <w:pStyle w:val="ListParagraph"/>
        <w:numPr>
          <w:ilvl w:val="0"/>
          <w:numId w:val="5"/>
        </w:numPr>
      </w:pPr>
      <w:r>
        <w:t>Agriculture – Greenhouse gas emissions from agriculture in Malaysia come from livestock such as cows, agricultural soils and rice production.</w:t>
      </w:r>
    </w:p>
    <w:p w:rsidR="007312D4" w:rsidRDefault="007312D4" w:rsidP="006B6EA5">
      <w:pPr>
        <w:pStyle w:val="ListParagraph"/>
        <w:numPr>
          <w:ilvl w:val="0"/>
          <w:numId w:val="5"/>
        </w:numPr>
      </w:pPr>
      <w:r>
        <w:t xml:space="preserve">Land use and Forestry </w:t>
      </w:r>
      <w:r w:rsidR="00737B49">
        <w:t>–</w:t>
      </w:r>
      <w:r>
        <w:t xml:space="preserve"> </w:t>
      </w:r>
      <w:r w:rsidR="00737B49">
        <w:t xml:space="preserve">Land areas can act as a sink (such as absorbing carbon dioxide gas from the atmosphere) or greenhouse gas emissions. </w:t>
      </w:r>
    </w:p>
    <w:p w:rsidR="00FC0D44" w:rsidRDefault="00FC0D44" w:rsidP="00FC0D44"/>
    <w:p w:rsidR="00FC0D44" w:rsidRDefault="00FC0D44" w:rsidP="00FC0D44">
      <w:pPr>
        <w:rPr>
          <w:u w:val="single"/>
        </w:rPr>
      </w:pPr>
      <w:r w:rsidRPr="00FC0D44">
        <w:rPr>
          <w:u w:val="single"/>
        </w:rPr>
        <w:t>Affects from carbon footprint in Malaysia</w:t>
      </w:r>
    </w:p>
    <w:p w:rsidR="00FC0D44" w:rsidRPr="00FC0D44" w:rsidRDefault="00FC0D44" w:rsidP="00FC0D44">
      <w:pPr>
        <w:pStyle w:val="ListParagraph"/>
        <w:numPr>
          <w:ilvl w:val="0"/>
          <w:numId w:val="6"/>
        </w:numPr>
      </w:pPr>
      <w:r>
        <w:t xml:space="preserve">From the high level of carbon emissions from all the factors, this of course causes global warming ultimately climate change. </w:t>
      </w:r>
      <w:r w:rsidR="00E77CAF">
        <w:t>Carbon dioxide is released into the atmosphere when fossil fuels are burned. Everyday, carbon dioxide is emitted into the atmosphere in large quantities and this affects Malaysia and the rest of the world greatly</w:t>
      </w:r>
      <w:r w:rsidR="00B70B22">
        <w:t xml:space="preserve">. The most important way that carbon emissions affect Malaysia is by causing climate change. As the average temperature increases, our climate inherently changes. This warming causes extreme weather events like tropical storm, drought and heat waves. And if climate changes the lands and causes drought or other weather events that crops and plants are unable to survive in , it can be detrimental to crop yields. The same problem as well for animals; as climate changes our environment and natural habitats different species of animals will take the hit. Some species may disappear altogether, while others might thrive and overtake others. Carbon emissions directly affect humans too causing more respiratory disease from an increase of smog and air pollution. Not to mention that if carbon emissions keep increasing certain animal species will become extinct, crop yields will be destroyed and humans will also see the </w:t>
      </w:r>
      <w:r w:rsidR="000F4549">
        <w:t>negative side of those effects as well.</w:t>
      </w:r>
      <w:bookmarkStart w:id="0" w:name="_GoBack"/>
      <w:bookmarkEnd w:id="0"/>
    </w:p>
    <w:sectPr w:rsidR="00FC0D44" w:rsidRPr="00FC0D44" w:rsidSect="00223E7F">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4646"/>
    <w:multiLevelType w:val="hybridMultilevel"/>
    <w:tmpl w:val="884EAFBE"/>
    <w:lvl w:ilvl="0" w:tplc="87044ABC">
      <w:numFmt w:val="bullet"/>
      <w:lvlText w:val="-"/>
      <w:lvlJc w:val="left"/>
      <w:pPr>
        <w:ind w:left="720" w:hanging="360"/>
      </w:pPr>
      <w:rPr>
        <w:rFonts w:ascii="Times New Roman" w:eastAsia="Calibr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FD93008"/>
    <w:multiLevelType w:val="multilevel"/>
    <w:tmpl w:val="3AB6D7B2"/>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ECC7A06"/>
    <w:multiLevelType w:val="multilevel"/>
    <w:tmpl w:val="3AB6D7B2"/>
    <w:numStyleLink w:val="Style1"/>
  </w:abstractNum>
  <w:abstractNum w:abstractNumId="3" w15:restartNumberingAfterBreak="0">
    <w:nsid w:val="3B934432"/>
    <w:multiLevelType w:val="hybridMultilevel"/>
    <w:tmpl w:val="F92A8A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66AE764B"/>
    <w:multiLevelType w:val="multilevel"/>
    <w:tmpl w:val="4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82C12DC"/>
    <w:multiLevelType w:val="multilevel"/>
    <w:tmpl w:val="DBA6151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EA5"/>
    <w:rsid w:val="000F4549"/>
    <w:rsid w:val="00223E7F"/>
    <w:rsid w:val="0045467A"/>
    <w:rsid w:val="00600397"/>
    <w:rsid w:val="006B6EA5"/>
    <w:rsid w:val="007312D4"/>
    <w:rsid w:val="00737B49"/>
    <w:rsid w:val="007411C2"/>
    <w:rsid w:val="007C078C"/>
    <w:rsid w:val="00B00830"/>
    <w:rsid w:val="00B70B22"/>
    <w:rsid w:val="00E77CAF"/>
    <w:rsid w:val="00F77D69"/>
    <w:rsid w:val="00FC0D4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75C1"/>
  <w15:chartTrackingRefBased/>
  <w15:docId w15:val="{E0157354-D08A-41C7-A5F6-972BD88FA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78C"/>
    <w:pPr>
      <w:spacing w:after="160" w:line="259" w:lineRule="auto"/>
    </w:pPr>
    <w:rPr>
      <w:rFonts w:ascii="Times New Roman" w:hAnsi="Times New Roman"/>
      <w:sz w:val="28"/>
      <w:szCs w:val="22"/>
      <w:lang w:eastAsia="en-US"/>
    </w:rPr>
  </w:style>
  <w:style w:type="paragraph" w:styleId="Heading1">
    <w:name w:val="heading 1"/>
    <w:basedOn w:val="Normal"/>
    <w:next w:val="Normal"/>
    <w:link w:val="Heading1Char"/>
    <w:uiPriority w:val="9"/>
    <w:qFormat/>
    <w:rsid w:val="00600397"/>
    <w:pPr>
      <w:keepNext/>
      <w:keepLines/>
      <w:numPr>
        <w:numId w:val="1"/>
      </w:numPr>
      <w:tabs>
        <w:tab w:val="left" w:pos="567"/>
      </w:tabs>
      <w:spacing w:after="0" w:line="240" w:lineRule="auto"/>
      <w:ind w:left="567" w:hanging="567"/>
      <w:contextualSpacing/>
      <w:outlineLvl w:val="0"/>
    </w:pPr>
    <w:rPr>
      <w:rFonts w:asciiTheme="minorHAnsi" w:eastAsiaTheme="majorEastAsia" w:hAnsiTheme="minorHAnsi" w:cstheme="majorBidi"/>
      <w:b/>
      <w:sz w:val="32"/>
      <w:szCs w:val="32"/>
      <w:u w:val="single"/>
    </w:rPr>
  </w:style>
  <w:style w:type="paragraph" w:styleId="Heading2">
    <w:name w:val="heading 2"/>
    <w:basedOn w:val="Normal"/>
    <w:next w:val="Normal"/>
    <w:link w:val="Heading2Char"/>
    <w:uiPriority w:val="9"/>
    <w:unhideWhenUsed/>
    <w:qFormat/>
    <w:rsid w:val="007C078C"/>
    <w:pPr>
      <w:keepNext/>
      <w:keepLines/>
      <w:numPr>
        <w:ilvl w:val="1"/>
        <w:numId w:val="1"/>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600397"/>
    <w:pPr>
      <w:keepNext/>
      <w:keepLines/>
      <w:numPr>
        <w:ilvl w:val="2"/>
        <w:numId w:val="1"/>
      </w:numPr>
      <w:spacing w:before="40" w:after="0"/>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qFormat/>
    <w:rsid w:val="00600397"/>
    <w:pPr>
      <w:keepNext/>
      <w:keepLines/>
      <w:numPr>
        <w:ilvl w:val="3"/>
        <w:numId w:val="1"/>
      </w:numPr>
      <w:spacing w:before="40" w:after="0"/>
      <w:outlineLvl w:val="3"/>
    </w:pPr>
    <w:rPr>
      <w:rFonts w:eastAsiaTheme="majorEastAsia" w:cstheme="majorBidi"/>
      <w:iCs/>
      <w:sz w:val="26"/>
    </w:rPr>
  </w:style>
  <w:style w:type="paragraph" w:styleId="Heading5">
    <w:name w:val="heading 5"/>
    <w:basedOn w:val="Normal"/>
    <w:next w:val="Normal"/>
    <w:link w:val="Heading5Char"/>
    <w:uiPriority w:val="9"/>
    <w:semiHidden/>
    <w:unhideWhenUsed/>
    <w:qFormat/>
    <w:rsid w:val="007C078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C078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C078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C07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07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397"/>
    <w:rPr>
      <w:rFonts w:asciiTheme="minorHAnsi" w:eastAsiaTheme="majorEastAsia" w:hAnsiTheme="minorHAnsi" w:cstheme="majorBidi"/>
      <w:b/>
      <w:sz w:val="32"/>
      <w:szCs w:val="32"/>
      <w:u w:val="single"/>
      <w:lang w:eastAsia="en-US"/>
    </w:rPr>
  </w:style>
  <w:style w:type="character" w:customStyle="1" w:styleId="Heading2Char">
    <w:name w:val="Heading 2 Char"/>
    <w:basedOn w:val="DefaultParagraphFont"/>
    <w:link w:val="Heading2"/>
    <w:uiPriority w:val="9"/>
    <w:rsid w:val="007C078C"/>
    <w:rPr>
      <w:rFonts w:ascii="Times New Roman" w:eastAsiaTheme="majorEastAsia" w:hAnsi="Times New Roman" w:cstheme="majorBidi"/>
      <w:sz w:val="26"/>
      <w:szCs w:val="26"/>
      <w:lang w:eastAsia="en-US"/>
    </w:rPr>
  </w:style>
  <w:style w:type="character" w:customStyle="1" w:styleId="Heading3Char">
    <w:name w:val="Heading 3 Char"/>
    <w:basedOn w:val="DefaultParagraphFont"/>
    <w:link w:val="Heading3"/>
    <w:uiPriority w:val="9"/>
    <w:rsid w:val="00600397"/>
    <w:rPr>
      <w:rFonts w:ascii="Times New Roman" w:eastAsiaTheme="majorEastAsia" w:hAnsi="Times New Roman" w:cstheme="majorBidi"/>
      <w:sz w:val="26"/>
      <w:szCs w:val="24"/>
      <w:lang w:eastAsia="en-US"/>
    </w:rPr>
  </w:style>
  <w:style w:type="character" w:customStyle="1" w:styleId="Heading4Char">
    <w:name w:val="Heading 4 Char"/>
    <w:basedOn w:val="DefaultParagraphFont"/>
    <w:link w:val="Heading4"/>
    <w:uiPriority w:val="9"/>
    <w:semiHidden/>
    <w:rsid w:val="00600397"/>
    <w:rPr>
      <w:rFonts w:ascii="Times New Roman" w:eastAsiaTheme="majorEastAsia" w:hAnsi="Times New Roman" w:cstheme="majorBidi"/>
      <w:iCs/>
      <w:sz w:val="26"/>
      <w:szCs w:val="22"/>
      <w:lang w:eastAsia="en-US"/>
    </w:rPr>
  </w:style>
  <w:style w:type="character" w:customStyle="1" w:styleId="Heading5Char">
    <w:name w:val="Heading 5 Char"/>
    <w:basedOn w:val="DefaultParagraphFont"/>
    <w:link w:val="Heading5"/>
    <w:uiPriority w:val="9"/>
    <w:semiHidden/>
    <w:rsid w:val="007C078C"/>
    <w:rPr>
      <w:rFonts w:asciiTheme="majorHAnsi" w:eastAsiaTheme="majorEastAsia" w:hAnsiTheme="majorHAnsi" w:cstheme="majorBidi"/>
      <w:color w:val="2F5496" w:themeColor="accent1" w:themeShade="BF"/>
      <w:sz w:val="22"/>
      <w:szCs w:val="22"/>
      <w:lang w:eastAsia="en-US"/>
    </w:rPr>
  </w:style>
  <w:style w:type="character" w:customStyle="1" w:styleId="Heading6Char">
    <w:name w:val="Heading 6 Char"/>
    <w:basedOn w:val="DefaultParagraphFont"/>
    <w:link w:val="Heading6"/>
    <w:uiPriority w:val="9"/>
    <w:semiHidden/>
    <w:rsid w:val="007C078C"/>
    <w:rPr>
      <w:rFonts w:asciiTheme="majorHAnsi" w:eastAsiaTheme="majorEastAsia" w:hAnsiTheme="majorHAnsi" w:cstheme="majorBidi"/>
      <w:color w:val="1F3763" w:themeColor="accent1" w:themeShade="7F"/>
      <w:sz w:val="22"/>
      <w:szCs w:val="22"/>
      <w:lang w:eastAsia="en-US"/>
    </w:rPr>
  </w:style>
  <w:style w:type="character" w:customStyle="1" w:styleId="Heading7Char">
    <w:name w:val="Heading 7 Char"/>
    <w:basedOn w:val="DefaultParagraphFont"/>
    <w:link w:val="Heading7"/>
    <w:uiPriority w:val="9"/>
    <w:semiHidden/>
    <w:rsid w:val="007C078C"/>
    <w:rPr>
      <w:rFonts w:asciiTheme="majorHAnsi" w:eastAsiaTheme="majorEastAsia" w:hAnsiTheme="majorHAnsi" w:cstheme="majorBidi"/>
      <w:i/>
      <w:iCs/>
      <w:color w:val="1F3763" w:themeColor="accent1" w:themeShade="7F"/>
      <w:sz w:val="22"/>
      <w:szCs w:val="22"/>
      <w:lang w:eastAsia="en-US"/>
    </w:rPr>
  </w:style>
  <w:style w:type="character" w:customStyle="1" w:styleId="Heading8Char">
    <w:name w:val="Heading 8 Char"/>
    <w:basedOn w:val="DefaultParagraphFont"/>
    <w:link w:val="Heading8"/>
    <w:uiPriority w:val="9"/>
    <w:semiHidden/>
    <w:rsid w:val="007C078C"/>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7C078C"/>
    <w:rPr>
      <w:rFonts w:asciiTheme="majorHAnsi" w:eastAsiaTheme="majorEastAsia" w:hAnsiTheme="majorHAnsi" w:cstheme="majorBidi"/>
      <w:i/>
      <w:iCs/>
      <w:color w:val="272727" w:themeColor="text1" w:themeTint="D8"/>
      <w:sz w:val="21"/>
      <w:szCs w:val="21"/>
      <w:lang w:eastAsia="en-US"/>
    </w:rPr>
  </w:style>
  <w:style w:type="numbering" w:customStyle="1" w:styleId="Style1">
    <w:name w:val="Style1"/>
    <w:uiPriority w:val="99"/>
    <w:rsid w:val="00600397"/>
    <w:pPr>
      <w:numPr>
        <w:numId w:val="2"/>
      </w:numPr>
    </w:pPr>
  </w:style>
  <w:style w:type="paragraph" w:styleId="ListParagraph">
    <w:name w:val="List Paragraph"/>
    <w:basedOn w:val="Normal"/>
    <w:uiPriority w:val="34"/>
    <w:qFormat/>
    <w:rsid w:val="006B6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02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Tan\Documents\Custom%20Office%20Templates\new%20A4%20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new A4 ET.dotx</Template>
  <TotalTime>0</TotalTime>
  <Pages>1</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ESTan</dc:creator>
  <cp:keywords/>
  <dc:description/>
  <cp:lastModifiedBy>Tan ES</cp:lastModifiedBy>
  <cp:revision>3</cp:revision>
  <dcterms:created xsi:type="dcterms:W3CDTF">2021-09-25T13:01:00Z</dcterms:created>
  <dcterms:modified xsi:type="dcterms:W3CDTF">2021-09-25T14:07:00Z</dcterms:modified>
</cp:coreProperties>
</file>